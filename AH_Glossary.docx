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AFD" w14:textId="6CB91DB3" w:rsidR="00B647B0" w:rsidRDefault="001659FC">
      <w:pPr>
        <w:pStyle w:val="Heading1"/>
      </w:pPr>
      <w:r>
        <w:t>NLP Glossary</w:t>
      </w:r>
    </w:p>
    <w:p w14:paraId="458EA0BC" w14:textId="1D0176D6" w:rsidR="00B647B0" w:rsidRPr="001659FC" w:rsidRDefault="001659FC" w:rsidP="001659FC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659FC">
        <w:rPr>
          <w:u w:val="single"/>
        </w:rPr>
        <w:t>Unit 1</w:t>
      </w:r>
    </w:p>
    <w:p w14:paraId="250F6C43" w14:textId="6576D72E" w:rsidR="001659FC" w:rsidRDefault="001659FC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Processing:</w:t>
      </w:r>
      <w:r w:rsidRPr="008E0E82">
        <w:rPr>
          <w:sz w:val="24"/>
          <w:szCs w:val="24"/>
        </w:rPr>
        <w:t xml:space="preserve"> </w:t>
      </w:r>
      <w:r w:rsidR="008E0E82">
        <w:rPr>
          <w:sz w:val="24"/>
          <w:szCs w:val="24"/>
        </w:rPr>
        <w:t>a subfield of linguistics, computer science, information engineering and artificial intelligence concerned with the interactions between computers and human language</w:t>
      </w:r>
    </w:p>
    <w:p w14:paraId="1B29FE31" w14:textId="6CD37D35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Understanding:</w:t>
      </w:r>
      <w:r>
        <w:rPr>
          <w:sz w:val="24"/>
          <w:szCs w:val="24"/>
        </w:rPr>
        <w:t xml:space="preserve"> produce a useful representation of some inputted natural language</w:t>
      </w:r>
    </w:p>
    <w:p w14:paraId="08774BA0" w14:textId="0F99E0E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Generation:</w:t>
      </w:r>
      <w:r>
        <w:rPr>
          <w:sz w:val="24"/>
          <w:szCs w:val="24"/>
        </w:rPr>
        <w:t xml:space="preserve"> transform structured data into natural language</w:t>
      </w:r>
    </w:p>
    <w:p w14:paraId="2463B272" w14:textId="16BBF3D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 xml:space="preserve">Named Entity recognition: </w:t>
      </w:r>
      <w:r>
        <w:rPr>
          <w:sz w:val="24"/>
          <w:szCs w:val="24"/>
        </w:rPr>
        <w:t>locating entities in unstructured text</w:t>
      </w:r>
    </w:p>
    <w:p w14:paraId="43863B33" w14:textId="336FB7D6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Document Classification</w:t>
      </w:r>
      <w:r>
        <w:rPr>
          <w:sz w:val="24"/>
          <w:szCs w:val="24"/>
        </w:rPr>
        <w:t>: categorize documents into one or more classes or topics</w:t>
      </w:r>
    </w:p>
    <w:p w14:paraId="5FEC57BE" w14:textId="13E6881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Sentiment Analysis:</w:t>
      </w:r>
      <w:r>
        <w:rPr>
          <w:sz w:val="24"/>
          <w:szCs w:val="24"/>
        </w:rPr>
        <w:t xml:space="preserve"> understanding sentiment (views/opinions/emotions) from text</w:t>
      </w:r>
    </w:p>
    <w:p w14:paraId="0DFEA2B6" w14:textId="311ED8B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Segmentation:</w:t>
      </w:r>
      <w:r>
        <w:rPr>
          <w:sz w:val="24"/>
          <w:szCs w:val="24"/>
        </w:rPr>
        <w:t xml:space="preserve"> partition the queries into semantic units</w:t>
      </w:r>
    </w:p>
    <w:p w14:paraId="076DAB06" w14:textId="4B9E2E50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Scoping:</w:t>
      </w:r>
      <w:r>
        <w:rPr>
          <w:sz w:val="24"/>
          <w:szCs w:val="24"/>
        </w:rPr>
        <w:t xml:space="preserve"> map query segments into entity types </w:t>
      </w:r>
    </w:p>
    <w:p w14:paraId="0E639B4B" w14:textId="5E8036E9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expansion:</w:t>
      </w:r>
      <w:r>
        <w:rPr>
          <w:sz w:val="24"/>
          <w:szCs w:val="24"/>
        </w:rPr>
        <w:t xml:space="preserve"> broaden a query by adding additional phrases/tokens</w:t>
      </w:r>
    </w:p>
    <w:p w14:paraId="29A8EEDF" w14:textId="5387A01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Relaxation:</w:t>
      </w:r>
      <w:r>
        <w:rPr>
          <w:sz w:val="24"/>
          <w:szCs w:val="24"/>
        </w:rPr>
        <w:t xml:space="preserve"> make the query less restrictive by removing tokens</w:t>
      </w:r>
    </w:p>
    <w:p w14:paraId="73E0C62E" w14:textId="312FD4D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Dialog Systems:</w:t>
      </w:r>
      <w:r>
        <w:rPr>
          <w:sz w:val="24"/>
          <w:szCs w:val="24"/>
        </w:rPr>
        <w:t xml:space="preserve"> a system that communications with humans using natural language</w:t>
      </w:r>
    </w:p>
    <w:p w14:paraId="13060678" w14:textId="153155B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Machine translation:</w:t>
      </w:r>
      <w:r>
        <w:rPr>
          <w:sz w:val="24"/>
          <w:szCs w:val="24"/>
        </w:rPr>
        <w:t xml:space="preserve"> translate a source text from one language to another</w:t>
      </w:r>
    </w:p>
    <w:p w14:paraId="48CB3674" w14:textId="7777777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Lexical Diversity:</w:t>
      </w:r>
      <w:r>
        <w:rPr>
          <w:sz w:val="24"/>
          <w:szCs w:val="24"/>
        </w:rPr>
        <w:t xml:space="preserve"> the range of different words used in a text, with a greater range indicating a higher diversity</w:t>
      </w:r>
    </w:p>
    <w:p w14:paraId="20B12CB0" w14:textId="6686ADCB" w:rsidR="008E0E82" w:rsidRDefault="008E0E82" w:rsidP="001352D6">
      <w:pPr>
        <w:pStyle w:val="ListBullet"/>
        <w:numPr>
          <w:ilvl w:val="0"/>
          <w:numId w:val="0"/>
        </w:numPr>
        <w:rPr>
          <w:u w:val="single"/>
        </w:rPr>
      </w:pPr>
      <w:r>
        <w:rPr>
          <w:sz w:val="24"/>
          <w:szCs w:val="24"/>
        </w:rPr>
        <w:t xml:space="preserve"> </w:t>
      </w:r>
      <w:r w:rsidR="001352D6" w:rsidRPr="001352D6">
        <w:rPr>
          <w:u w:val="single"/>
        </w:rPr>
        <w:t>Unit 2</w:t>
      </w:r>
    </w:p>
    <w:p w14:paraId="57C641BA" w14:textId="6994F26C" w:rsidR="001352D6" w:rsidRPr="008E5B0D" w:rsidRDefault="009B5963" w:rsidP="001352D6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Lexical Analysis:</w:t>
      </w:r>
    </w:p>
    <w:p w14:paraId="1225019D" w14:textId="399CD151" w:rsidR="008E5B0D" w:rsidRPr="009B5963" w:rsidRDefault="008E5B0D" w:rsidP="008E5B0D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</w:t>
      </w:r>
    </w:p>
    <w:p w14:paraId="72099577" w14:textId="18151C2C" w:rsidR="009B5963" w:rsidRPr="009B5963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Token: word – or sequence of characters </w:t>
      </w:r>
    </w:p>
    <w:p w14:paraId="1F6D8BDA" w14:textId="77777777" w:rsidR="008E5B0D" w:rsidRPr="008E5B0D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 convert a string of characters in</w:t>
      </w:r>
      <w:r w:rsidR="008E5B0D">
        <w:rPr>
          <w:sz w:val="24"/>
          <w:szCs w:val="24"/>
        </w:rPr>
        <w:t xml:space="preserve">to a sequence of tokens </w:t>
      </w:r>
    </w:p>
    <w:p w14:paraId="2240CF8E" w14:textId="77777777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Separator: tabs or spaces </w:t>
      </w:r>
    </w:p>
    <w:p w14:paraId="4D22E6D9" w14:textId="6B5FFA36" w:rsidR="009B5963" w:rsidRPr="008E5B0D" w:rsidRDefault="009B5963" w:rsidP="009B5963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8E5B0D">
        <w:rPr>
          <w:sz w:val="24"/>
          <w:szCs w:val="24"/>
        </w:rPr>
        <w:t>Stemming and Lemmatization:</w:t>
      </w:r>
    </w:p>
    <w:p w14:paraId="5D306BAD" w14:textId="5ABD4EBB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Inflections: syntactic differences between words</w:t>
      </w:r>
    </w:p>
    <w:p w14:paraId="2B823061" w14:textId="7441EEDE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Stemming: reducing a word to its root form</w:t>
      </w:r>
    </w:p>
    <w:p w14:paraId="29A484CD" w14:textId="6602E5F4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Lemmatization: uses lexical knowledge such as WordNet to obtain word base forms</w:t>
      </w:r>
    </w:p>
    <w:p w14:paraId="183CB106" w14:textId="5479766F" w:rsidR="008E5B0D" w:rsidRDefault="00C42A71" w:rsidP="00C42A71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00C42A71">
        <w:rPr>
          <w:sz w:val="24"/>
          <w:szCs w:val="24"/>
        </w:rPr>
        <w:t>Syntactic Analysis</w:t>
      </w:r>
    </w:p>
    <w:p w14:paraId="0F7B5023" w14:textId="38AE2FC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 of Speech tagging: can help determine important keywords in a document and assist in finding usages of a word</w:t>
      </w:r>
    </w:p>
    <w:p w14:paraId="0D6CBB92" w14:textId="1FAF11EA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Parsing and Grammar: identifying verb/noun phrases and their relationships to each other</w:t>
      </w:r>
    </w:p>
    <w:p w14:paraId="1A4F0125" w14:textId="35E6448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Analysis: process of understanding natural language – meanings of words and their relations to other words</w:t>
      </w:r>
    </w:p>
    <w:p w14:paraId="5DE0D845" w14:textId="36D86376" w:rsidR="00C42A71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Search</w:t>
      </w:r>
    </w:p>
    <w:p w14:paraId="266C6EC6" w14:textId="57FB1631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 (parent-child relationships)</w:t>
      </w:r>
    </w:p>
    <w:p w14:paraId="56F768E7" w14:textId="54923AB2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08E29B5B" w14:textId="714046CE" w:rsidR="00AC47BF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Corpus: a collection of text sources</w:t>
      </w:r>
    </w:p>
    <w:p w14:paraId="0BB92D2F" w14:textId="2CF86D59" w:rsidR="00B647B0" w:rsidRDefault="00463981" w:rsidP="006B264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352D6">
        <w:rPr>
          <w:u w:val="single"/>
        </w:rPr>
        <w:t xml:space="preserve">Unit </w:t>
      </w:r>
      <w:r>
        <w:rPr>
          <w:u w:val="single"/>
        </w:rPr>
        <w:t>3</w:t>
      </w:r>
    </w:p>
    <w:p w14:paraId="5187C187" w14:textId="703A18A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 w:rsidRPr="006B264A">
        <w:rPr>
          <w:sz w:val="24"/>
          <w:szCs w:val="24"/>
        </w:rPr>
        <w:t>Chunking: classifying and labeling POS tags at major levels</w:t>
      </w:r>
    </w:p>
    <w:p w14:paraId="7FD08A91" w14:textId="6F3FB49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Deep Parsing: extending parsing to the most granular level </w:t>
      </w:r>
    </w:p>
    <w:p w14:paraId="7A005993" w14:textId="602A73BB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Word Embeddings</w:t>
      </w:r>
    </w:p>
    <w:p w14:paraId="57A6B6CE" w14:textId="22128E39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Context-free embeddings: combine all the senses of a word into one</w:t>
      </w:r>
    </w:p>
    <w:p w14:paraId="49F5CF4A" w14:textId="3CE6EF9B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Contextual-embeddings</w:t>
      </w:r>
      <w:proofErr w:type="gramEnd"/>
      <w:r>
        <w:rPr>
          <w:sz w:val="24"/>
          <w:szCs w:val="24"/>
        </w:rPr>
        <w:t>: Generate different embeddings for a word depending on context/position of a word in a sentence</w:t>
      </w:r>
    </w:p>
    <w:p w14:paraId="0282F16B" w14:textId="6758C76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Wide Component: a linear model that captures how the co-occurrence of a query-item feature pair correlates with the target label</w:t>
      </w:r>
    </w:p>
    <w:p w14:paraId="231D6988" w14:textId="53E71BB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Deep Component: user needed – generalize matching items to queries that are close to each other in the embedding space</w:t>
      </w:r>
    </w:p>
    <w:p w14:paraId="641F8FD3" w14:textId="4900A3BD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Engineering: the process of using domain knowledge to extract “hand crafted” features from raw data via data mining techniques</w:t>
      </w:r>
    </w:p>
    <w:p w14:paraId="389675C8" w14:textId="2680517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Learning&gt; set of techniques that allow a system to automatically discover representations needed for feature detection or classification from raw data</w:t>
      </w:r>
    </w:p>
    <w:p w14:paraId="23C1D2CB" w14:textId="5E40E06C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Top Down: build NLP framework around a set of high-level concepts and categories into which everything fit</w:t>
      </w:r>
    </w:p>
    <w:p w14:paraId="1961527B" w14:textId="36DCB11A" w:rsidR="006B264A" w:rsidRPr="00A63A7E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Bottom Up: build NLP by building up a huge list of stemmed keywords form raw text, then roll them up into phrases, tag clouds, hypernym trees an</w:t>
      </w:r>
      <w:r w:rsidR="00A63A7E">
        <w:rPr>
          <w:sz w:val="24"/>
          <w:szCs w:val="24"/>
        </w:rPr>
        <w:t>d</w:t>
      </w:r>
      <w:r>
        <w:rPr>
          <w:sz w:val="24"/>
          <w:szCs w:val="24"/>
        </w:rPr>
        <w:t xml:space="preserve"> the like  </w:t>
      </w:r>
    </w:p>
    <w:p w14:paraId="4E373442" w14:textId="23562F77" w:rsidR="00A63A7E" w:rsidRPr="000C6F89" w:rsidRDefault="00A63A7E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Leaf level node: semantic tag for an entity that uniquely identifies what it is</w:t>
      </w:r>
    </w:p>
    <w:p w14:paraId="3C67BEEC" w14:textId="2AA45AD2" w:rsidR="000C6F89" w:rsidRPr="00D41FCA" w:rsidRDefault="000C6F89" w:rsidP="00392CFC">
      <w:pPr>
        <w:pStyle w:val="ListBullet"/>
        <w:numPr>
          <w:ilvl w:val="0"/>
          <w:numId w:val="0"/>
        </w:numPr>
        <w:rPr>
          <w:u w:val="single"/>
        </w:rPr>
      </w:pPr>
      <w:r w:rsidRPr="00D41FCA">
        <w:rPr>
          <w:u w:val="single"/>
        </w:rPr>
        <w:lastRenderedPageBreak/>
        <w:t>Unit 4</w:t>
      </w:r>
    </w:p>
    <w:p w14:paraId="269E3854" w14:textId="3DC1F23E" w:rsidR="00B83C7A" w:rsidRDefault="00B83C7A" w:rsidP="00B60DE1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6D166882" w14:textId="3BC8EFA4" w:rsidR="000C6F89" w:rsidRPr="00D41FCA" w:rsidRDefault="00B60DE1" w:rsidP="00B60DE1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5</w:t>
      </w:r>
    </w:p>
    <w:p w14:paraId="7778DAAB" w14:textId="30617CB9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 Words: extremely common “function words that are of little value in helping select documents matching a user need</w:t>
      </w:r>
    </w:p>
    <w:p w14:paraId="26FA9DA0" w14:textId="5814D428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Inflections: syntactic differences between words (Toy vs Toys)</w:t>
      </w:r>
    </w:p>
    <w:p w14:paraId="321BEC38" w14:textId="4924357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Algorithmic stemmer: uses a program to decide whether tow words are related</w:t>
      </w:r>
    </w:p>
    <w:p w14:paraId="0D24B8A8" w14:textId="549A02A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Dictionary-based </w:t>
      </w:r>
      <w:proofErr w:type="gramStart"/>
      <w:r>
        <w:rPr>
          <w:sz w:val="24"/>
          <w:szCs w:val="24"/>
        </w:rPr>
        <w:t>stemmer:</w:t>
      </w:r>
      <w:proofErr w:type="gramEnd"/>
      <w:r>
        <w:rPr>
          <w:sz w:val="24"/>
          <w:szCs w:val="24"/>
        </w:rPr>
        <w:t xml:space="preserve"> relies on pre-created dictionaries of related terms to store term relationships</w:t>
      </w:r>
    </w:p>
    <w:p w14:paraId="336560EB" w14:textId="31D0BE30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Automatic Tagging</w:t>
      </w:r>
    </w:p>
    <w:p w14:paraId="301CFD32" w14:textId="302D839A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tagger: assigns the same tag to each token; good for establishing a baseline</w:t>
      </w:r>
    </w:p>
    <w:p w14:paraId="5D1E6936" w14:textId="66BC6D6F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 Tagger: assigns tokens based on matching patterns </w:t>
      </w:r>
    </w:p>
    <w:p w14:paraId="65BF262C" w14:textId="7E369ED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Lookup Tagger: find the “x” most frequent words and store their most likely tag</w:t>
      </w:r>
    </w:p>
    <w:p w14:paraId="107966D2" w14:textId="06110D0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Backoff Strategy: words that are not in the lookup list will be assigned “None”</w:t>
      </w:r>
    </w:p>
    <w:p w14:paraId="572E33BD" w14:textId="37EFBE13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Unigram Tagging: uses statistical algorithm to assign the most likely tag for a token</w:t>
      </w:r>
    </w:p>
    <w:p w14:paraId="035BA3C4" w14:textId="60C3D132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N-gram tagger: generalization of the tagger whose context is the current word together with the POS tags of the n-1 preceding tokens</w:t>
      </w:r>
    </w:p>
    <w:p w14:paraId="533D581C" w14:textId="6172E66B" w:rsidR="00F209A4" w:rsidRPr="00D41FCA" w:rsidRDefault="00F209A4" w:rsidP="00F209A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6</w:t>
      </w:r>
    </w:p>
    <w:p w14:paraId="0FFE7283" w14:textId="554C2E15" w:rsidR="00F209A4" w:rsidRDefault="00E32730" w:rsidP="00F209A4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Graph: powerful and versatile data structure that easily allows you to represent relationship between different types of data</w:t>
      </w:r>
    </w:p>
    <w:p w14:paraId="6690CE0B" w14:textId="5333C220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Nodes: the vertices where the data is stored</w:t>
      </w:r>
    </w:p>
    <w:p w14:paraId="03AB1C8C" w14:textId="153EE9A2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Connections: the edges which connect the nodes</w:t>
      </w:r>
    </w:p>
    <w:p w14:paraId="2995AE2A" w14:textId="20CDBD0E" w:rsidR="00E32730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Synonym/antonym: a word or phrase that means exactly or nearly the same as another word or phrase in the same language</w:t>
      </w:r>
    </w:p>
    <w:p w14:paraId="0FDA76FD" w14:textId="52700950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Hyponym/hypernym: hyponymy shows the relationship between a generic term (hypernym) and a specific instance of it (hyponym)</w:t>
      </w:r>
    </w:p>
    <w:p w14:paraId="2F221935" w14:textId="1940A4B7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Holonym</w:t>
      </w:r>
      <w:proofErr w:type="spellEnd"/>
      <w:r>
        <w:rPr>
          <w:sz w:val="24"/>
          <w:szCs w:val="24"/>
        </w:rPr>
        <w:t xml:space="preserve">/meronym: the relationship between a term denoting the whole and a term denoting a part of, or a member of, the whole </w:t>
      </w:r>
    </w:p>
    <w:p w14:paraId="5FFBCAA8" w14:textId="5368CF7E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WordNet: example (in limited form) of a semantic network, which means it can tell you relations </w:t>
      </w:r>
    </w:p>
    <w:p w14:paraId="76ECF43B" w14:textId="1F1D2453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</w:t>
      </w:r>
    </w:p>
    <w:p w14:paraId="3C073A53" w14:textId="13BEA9F9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148B6B56" w14:textId="65F146AD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Structured Sources: </w:t>
      </w:r>
    </w:p>
    <w:p w14:paraId="405D1E1C" w14:textId="77777777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Relational databases, data feeds, catalogs, directories</w:t>
      </w:r>
    </w:p>
    <w:p w14:paraId="7E8EC048" w14:textId="4F58DC48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392CFC">
        <w:rPr>
          <w:sz w:val="24"/>
          <w:szCs w:val="24"/>
        </w:rPr>
        <w:t xml:space="preserve">Unstructured sources: </w:t>
      </w:r>
    </w:p>
    <w:p w14:paraId="368DF862" w14:textId="15F4C80E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pages, news, forums, emails, social media, speech, images, video</w:t>
      </w:r>
    </w:p>
    <w:p w14:paraId="6AAB8BCA" w14:textId="35B44146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Domain discovery: identifying relevant sites, </w:t>
      </w:r>
      <w:r w:rsidR="00FA04E6">
        <w:rPr>
          <w:sz w:val="24"/>
          <w:szCs w:val="24"/>
        </w:rPr>
        <w:t>datasets,</w:t>
      </w:r>
      <w:r>
        <w:rPr>
          <w:sz w:val="24"/>
          <w:szCs w:val="24"/>
        </w:rPr>
        <w:t xml:space="preserve"> and pages</w:t>
      </w:r>
    </w:p>
    <w:p w14:paraId="06E10997" w14:textId="5C0AB869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Crawling: building models of relevant content, identifying </w:t>
      </w:r>
      <w:r w:rsidR="00FA04E6">
        <w:rPr>
          <w:sz w:val="24"/>
          <w:szCs w:val="24"/>
        </w:rPr>
        <w:t>new content, overcoming anti-crawling measures</w:t>
      </w:r>
    </w:p>
    <w:p w14:paraId="2251793A" w14:textId="09402824" w:rsidR="00FA04E6" w:rsidRPr="00D41FCA" w:rsidRDefault="00D3303E" w:rsidP="00D3303E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7: POS TAGGING</w:t>
      </w:r>
    </w:p>
    <w:p w14:paraId="7D50A5A5" w14:textId="48182F54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 tagging: can help determine important keywords in a document and assist in finding specific usages of a word</w:t>
      </w:r>
    </w:p>
    <w:p w14:paraId="62DC8274" w14:textId="0747D411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Structure hierarchy:</w:t>
      </w:r>
    </w:p>
    <w:p w14:paraId="699F4B5E" w14:textId="1FA344D1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Sentence -&gt; Clause -&gt; Phrase -&gt; Word</w:t>
      </w:r>
    </w:p>
    <w:p w14:paraId="5593D114" w14:textId="66480DD7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Word: smallest language unit, has four major </w:t>
      </w:r>
      <w:proofErr w:type="gramStart"/>
      <w:r>
        <w:rPr>
          <w:sz w:val="24"/>
          <w:szCs w:val="24"/>
        </w:rPr>
        <w:t>categories(</w:t>
      </w:r>
      <w:proofErr w:type="gramEnd"/>
      <w:r>
        <w:rPr>
          <w:sz w:val="24"/>
          <w:szCs w:val="24"/>
        </w:rPr>
        <w:t>noun, verb, adjective, adverb)</w:t>
      </w:r>
    </w:p>
    <w:p w14:paraId="7547CE63" w14:textId="7CE9D60C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Phrase: usually group of two or more words, has 5 major categories (</w:t>
      </w:r>
      <w:proofErr w:type="gramStart"/>
      <w:r>
        <w:rPr>
          <w:sz w:val="24"/>
          <w:szCs w:val="24"/>
        </w:rPr>
        <w:t>NP,VP</w:t>
      </w:r>
      <w:proofErr w:type="gramEnd"/>
      <w:r>
        <w:rPr>
          <w:sz w:val="24"/>
          <w:szCs w:val="24"/>
        </w:rPr>
        <w:t>,ADJP,ADVP, and prepositional phrase. Shallow parsing is used to extract phrases</w:t>
      </w:r>
    </w:p>
    <w:p w14:paraId="31C57F19" w14:textId="3B830E06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Grammars</w:t>
      </w:r>
    </w:p>
    <w:p w14:paraId="2DBDD4F9" w14:textId="432E6E99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Grammar: defines the syntax and structure of language</w:t>
      </w:r>
    </w:p>
    <w:p w14:paraId="6755AF42" w14:textId="6EAA811F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 (</w:t>
      </w:r>
      <w:proofErr w:type="gramStart"/>
      <w:r>
        <w:rPr>
          <w:sz w:val="24"/>
          <w:szCs w:val="24"/>
        </w:rPr>
        <w:t>word based</w:t>
      </w:r>
      <w:proofErr w:type="gramEnd"/>
      <w:r>
        <w:rPr>
          <w:sz w:val="24"/>
          <w:szCs w:val="24"/>
        </w:rPr>
        <w:t xml:space="preserve"> grammars): a word has a relation or depends on another word based on the position of the words in the sentence</w:t>
      </w:r>
    </w:p>
    <w:p w14:paraId="1E287D99" w14:textId="4999FD5E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edge, except the root node</w:t>
      </w:r>
    </w:p>
    <w:p w14:paraId="3399CFD9" w14:textId="6AF40BBA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Constituency Grammars</w:t>
      </w:r>
    </w:p>
    <w:p w14:paraId="2F72D08A" w14:textId="7ACAA712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 and rules that govern the hierarchy and ordering of the various constituents in the sentences</w:t>
      </w:r>
    </w:p>
    <w:p w14:paraId="4B7849BC" w14:textId="550A0160" w:rsidR="00D3303E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Combined tagger: create a chain of taggers, and each tagger would fall back on a backoff tagger if it cannot tag the input tokens</w:t>
      </w:r>
    </w:p>
    <w:p w14:paraId="7BE3A39A" w14:textId="215007A0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Brill tagger (supervised learning): analyzes corpus/training data to find the set of tagging rules that minimize tagging errors and best define the corpus</w:t>
      </w:r>
    </w:p>
    <w:p w14:paraId="00C61C65" w14:textId="4C71C07B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 taggers</w:t>
      </w:r>
    </w:p>
    <w:p w14:paraId="42F204A0" w14:textId="0BF7A45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Stochastic: models that incorporate frequency and/or probability</w:t>
      </w:r>
    </w:p>
    <w:p w14:paraId="36690D87" w14:textId="5F4B23CD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Frequency-base: assign tag that occurs most frequently with the word in the training data</w:t>
      </w:r>
    </w:p>
    <w:p w14:paraId="60A95EBD" w14:textId="081EB3B7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Probability-based: calculate the probability of occurrences of a given sequence of tags</w:t>
      </w:r>
    </w:p>
    <w:p w14:paraId="1CE122C3" w14:textId="3862050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Hidden Markov Models: combines frequency and </w:t>
      </w:r>
      <w:r w:rsidR="003148D6">
        <w:rPr>
          <w:sz w:val="24"/>
          <w:szCs w:val="24"/>
        </w:rPr>
        <w:t>probability-based</w:t>
      </w:r>
      <w:r>
        <w:rPr>
          <w:sz w:val="24"/>
          <w:szCs w:val="24"/>
        </w:rPr>
        <w:t xml:space="preserve"> approaches</w:t>
      </w:r>
    </w:p>
    <w:p w14:paraId="053FD1D8" w14:textId="71B4738D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Hidden Markov Models (HMMs)</w:t>
      </w:r>
    </w:p>
    <w:p w14:paraId="32C1E08F" w14:textId="436F70B5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Emission probabilities: probabilities of making certain observations given a particular state</w:t>
      </w:r>
    </w:p>
    <w:p w14:paraId="254398A9" w14:textId="5C0A1696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Transition probabilities: probability of transition to another state given a particular state</w:t>
      </w:r>
    </w:p>
    <w:p w14:paraId="0A1161B2" w14:textId="1A81EDE4" w:rsidR="005B36A1" w:rsidRDefault="006B4012" w:rsidP="006B4012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Viterbi Algorithm</w:t>
      </w:r>
    </w:p>
    <w:p w14:paraId="058FFF40" w14:textId="23ADA468" w:rsidR="006B4012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most likely sequence of tags given a set of observations </w:t>
      </w:r>
    </w:p>
    <w:p w14:paraId="5788DF6E" w14:textId="614820FF" w:rsidR="00B97558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Dynamic Programming: general technique to solve certain complex search problems by memorization</w:t>
      </w:r>
    </w:p>
    <w:p w14:paraId="2726D2DF" w14:textId="1CC7E46C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Recursively decompose the large each problem into smaller subproblem that can be solved efficiently</w:t>
      </w:r>
    </w:p>
    <w:p w14:paraId="36EB359C" w14:textId="49BDF515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Store solution of each subproblem </w:t>
      </w:r>
    </w:p>
    <w:p w14:paraId="414FD06D" w14:textId="7936EAAB" w:rsidR="00114100" w:rsidRPr="00D41FCA" w:rsidRDefault="00114100" w:rsidP="00114100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8</w:t>
      </w:r>
      <w:r w:rsidRPr="00D41FCA">
        <w:rPr>
          <w:u w:val="single"/>
        </w:rPr>
        <w:t xml:space="preserve">: </w:t>
      </w:r>
      <w:r>
        <w:rPr>
          <w:u w:val="single"/>
        </w:rPr>
        <w:t>Shallow Parsing</w:t>
      </w:r>
    </w:p>
    <w:p w14:paraId="1770112E" w14:textId="32146415" w:rsidR="00114100" w:rsidRDefault="00943745" w:rsidP="00114100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Phrase: usually groups of two or more words (without both subject and verb)</w:t>
      </w:r>
    </w:p>
    <w:p w14:paraId="53503772" w14:textId="43B3F552" w:rsidR="00943745" w:rsidRDefault="00943745" w:rsidP="00943745">
      <w:pPr>
        <w:pStyle w:val="ListBulle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 major categories: NP, VP, ADJP, ADVP, and Prepositional Phrases</w:t>
      </w:r>
    </w:p>
    <w:p w14:paraId="69D71DBC" w14:textId="70736CB0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 Tagging: Shallowest – POS tags only</w:t>
      </w:r>
    </w:p>
    <w:p w14:paraId="171D99D2" w14:textId="368C2ECD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Shallow Parsing: grouping POS tags into “phrases”, obtain semantically meaningful phrases and relations</w:t>
      </w:r>
    </w:p>
    <w:p w14:paraId="3AEC3235" w14:textId="6641FE9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Chinking: syntax elements not part of chunks</w:t>
      </w:r>
    </w:p>
    <w:p w14:paraId="0CD07F83" w14:textId="7BE7C033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 Parsing: complete internal syntax</w:t>
      </w:r>
    </w:p>
    <w:p w14:paraId="61953282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Expression Parser: patterns for large scale text corpus. Can be laborious to construct</w:t>
      </w:r>
    </w:p>
    <w:p w14:paraId="2FAEB91A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Greedy sequence classifier: analyze training data one sentence at a time, predicts a tag for the first element and store its features and predictions in history</w:t>
      </w:r>
    </w:p>
    <w:p w14:paraId="4194F20D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grammar: a word has a relation or depends on another word based on the position of the words in the sentence</w:t>
      </w:r>
    </w:p>
    <w:p w14:paraId="2E6C548F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 except root node</w:t>
      </w:r>
    </w:p>
    <w:p w14:paraId="415D6992" w14:textId="401C9F4F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Constituency Grammars: syntax and rules that govern the hierarchy and ordering of the various constituents in the sentences</w:t>
      </w:r>
    </w:p>
    <w:p w14:paraId="04C55F30" w14:textId="355D1C88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Constituent Parsing: key-phrase extraction, document summaries, product/user review highlights</w:t>
      </w:r>
    </w:p>
    <w:p w14:paraId="501C56D6" w14:textId="41CAB93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Parsing: question-answering, chatbots, conversational AI</w:t>
      </w:r>
    </w:p>
    <w:p w14:paraId="192FF41B" w14:textId="77777777" w:rsidR="00943745" w:rsidRPr="00D3303E" w:rsidRDefault="00943745" w:rsidP="00336BC4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sectPr w:rsidR="00943745" w:rsidRPr="00D3303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6CFE" w14:textId="77777777" w:rsidR="007B3FF3" w:rsidRDefault="007B3FF3">
      <w:r>
        <w:separator/>
      </w:r>
    </w:p>
    <w:p w14:paraId="083331BB" w14:textId="77777777" w:rsidR="007B3FF3" w:rsidRDefault="007B3FF3"/>
  </w:endnote>
  <w:endnote w:type="continuationSeparator" w:id="0">
    <w:p w14:paraId="4E65FFB2" w14:textId="77777777" w:rsidR="007B3FF3" w:rsidRDefault="007B3FF3">
      <w:r>
        <w:continuationSeparator/>
      </w:r>
    </w:p>
    <w:p w14:paraId="3A0F3199" w14:textId="77777777" w:rsidR="007B3FF3" w:rsidRDefault="007B3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1A2B4" w14:textId="77777777" w:rsidR="00B647B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F876" w14:textId="77777777" w:rsidR="007B3FF3" w:rsidRDefault="007B3FF3">
      <w:r>
        <w:separator/>
      </w:r>
    </w:p>
    <w:p w14:paraId="1A8575ED" w14:textId="77777777" w:rsidR="007B3FF3" w:rsidRDefault="007B3FF3"/>
  </w:footnote>
  <w:footnote w:type="continuationSeparator" w:id="0">
    <w:p w14:paraId="49622C6B" w14:textId="77777777" w:rsidR="007B3FF3" w:rsidRDefault="007B3FF3">
      <w:r>
        <w:continuationSeparator/>
      </w:r>
    </w:p>
    <w:p w14:paraId="564EE35B" w14:textId="77777777" w:rsidR="007B3FF3" w:rsidRDefault="007B3F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15E9E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7945D3"/>
    <w:multiLevelType w:val="hybridMultilevel"/>
    <w:tmpl w:val="06B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93749"/>
    <w:multiLevelType w:val="hybridMultilevel"/>
    <w:tmpl w:val="3026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EA1"/>
    <w:multiLevelType w:val="hybridMultilevel"/>
    <w:tmpl w:val="5B3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96A84"/>
    <w:multiLevelType w:val="hybridMultilevel"/>
    <w:tmpl w:val="DC64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8832">
    <w:abstractNumId w:val="1"/>
  </w:num>
  <w:num w:numId="2" w16cid:durableId="1720324150">
    <w:abstractNumId w:val="0"/>
  </w:num>
  <w:num w:numId="3" w16cid:durableId="213202284">
    <w:abstractNumId w:val="3"/>
  </w:num>
  <w:num w:numId="4" w16cid:durableId="618420159">
    <w:abstractNumId w:val="7"/>
  </w:num>
  <w:num w:numId="5" w16cid:durableId="2060203567">
    <w:abstractNumId w:val="6"/>
  </w:num>
  <w:num w:numId="6" w16cid:durableId="1642341461">
    <w:abstractNumId w:val="2"/>
  </w:num>
  <w:num w:numId="7" w16cid:durableId="590092343">
    <w:abstractNumId w:val="4"/>
  </w:num>
  <w:num w:numId="8" w16cid:durableId="1120687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FC"/>
    <w:rsid w:val="000C6F89"/>
    <w:rsid w:val="00114100"/>
    <w:rsid w:val="001352D6"/>
    <w:rsid w:val="001659FC"/>
    <w:rsid w:val="003148D6"/>
    <w:rsid w:val="00336BC4"/>
    <w:rsid w:val="00392CFC"/>
    <w:rsid w:val="00463981"/>
    <w:rsid w:val="005B36A1"/>
    <w:rsid w:val="006B264A"/>
    <w:rsid w:val="006B4012"/>
    <w:rsid w:val="007B3FF3"/>
    <w:rsid w:val="008E0E82"/>
    <w:rsid w:val="008E5B0D"/>
    <w:rsid w:val="00943745"/>
    <w:rsid w:val="009B5963"/>
    <w:rsid w:val="00A33FA1"/>
    <w:rsid w:val="00A63A7E"/>
    <w:rsid w:val="00AC47BF"/>
    <w:rsid w:val="00B60DE1"/>
    <w:rsid w:val="00B647B0"/>
    <w:rsid w:val="00B83C7A"/>
    <w:rsid w:val="00B97558"/>
    <w:rsid w:val="00C42A71"/>
    <w:rsid w:val="00D3303E"/>
    <w:rsid w:val="00D41FCA"/>
    <w:rsid w:val="00E32730"/>
    <w:rsid w:val="00F209A4"/>
    <w:rsid w:val="00F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128D0"/>
  <w15:chartTrackingRefBased/>
  <w15:docId w15:val="{08DFCA5A-0BE4-8543-859D-87700F8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len/Library/Containers/com.microsoft.Word/Data/Library/Application%20Support/Microsoft/Office/16.0/DTS/en-US%7b0EA76D72-97FC-444A-B028-C26CADCCAC23%7d/%7b5902D3D0-FA40-614C-A77C-B1F7F00A242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58</TotalTime>
  <Pages>6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 Allen</dc:creator>
  <cp:keywords/>
  <dc:description/>
  <cp:lastModifiedBy>Hoskins, Allen</cp:lastModifiedBy>
  <cp:revision>21</cp:revision>
  <dcterms:created xsi:type="dcterms:W3CDTF">2022-10-08T17:40:00Z</dcterms:created>
  <dcterms:modified xsi:type="dcterms:W3CDTF">2022-10-15T01:47:00Z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